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BAF2A" w14:textId="2F19F4CF" w:rsidR="00E657E6" w:rsidRDefault="00E657E6" w:rsidP="00E657E6">
      <w:pPr>
        <w:pStyle w:val="Titre1"/>
        <w:rPr>
          <w:lang w:val="en-US"/>
        </w:rPr>
      </w:pPr>
      <w:r>
        <w:rPr>
          <w:lang w:val="en-US"/>
        </w:rPr>
        <w:t>Planck 6502 build guide</w:t>
      </w:r>
    </w:p>
    <w:p w14:paraId="11D178B4" w14:textId="15AB06F4" w:rsidR="00E657E6" w:rsidRPr="00E657E6" w:rsidRDefault="00E657E6" w:rsidP="00E657E6">
      <w:pPr>
        <w:pStyle w:val="Titre2"/>
        <w:rPr>
          <w:lang w:val="en-US"/>
        </w:rPr>
      </w:pPr>
      <w:r>
        <w:rPr>
          <w:lang w:val="en-US"/>
        </w:rPr>
        <w:t>Soldering</w:t>
      </w:r>
    </w:p>
    <w:p w14:paraId="29B5EC4F" w14:textId="2380D8D1" w:rsidR="00E657E6" w:rsidRPr="00E657E6" w:rsidRDefault="00E657E6" w:rsidP="00E657E6">
      <w:pPr>
        <w:rPr>
          <w:lang w:val="en-US"/>
        </w:rPr>
      </w:pPr>
      <w:r w:rsidRPr="00E657E6">
        <w:rPr>
          <w:lang w:val="en-US"/>
        </w:rPr>
        <w:t xml:space="preserve">The resistors should be placed as follows: </w:t>
      </w:r>
    </w:p>
    <w:p w14:paraId="4337522A" w14:textId="438158B3" w:rsidR="00E657E6" w:rsidRPr="00E657E6" w:rsidRDefault="00E657E6" w:rsidP="00E657E6">
      <w:pPr>
        <w:pStyle w:val="Paragraphedeliste"/>
        <w:numPr>
          <w:ilvl w:val="0"/>
          <w:numId w:val="9"/>
        </w:numPr>
        <w:rPr>
          <w:lang w:val="en-US"/>
        </w:rPr>
      </w:pPr>
      <w:r w:rsidRPr="00E657E6">
        <w:rPr>
          <w:lang w:val="en-US"/>
        </w:rPr>
        <w:t>R22, R21, R18, R17, R14, R6, R5, R4, R3, R2 have 1 k</w:t>
      </w:r>
      <w:r>
        <w:t>Ω</w:t>
      </w:r>
      <w:r w:rsidRPr="00E657E6">
        <w:rPr>
          <w:lang w:val="en-US"/>
        </w:rPr>
        <w:t xml:space="preserve"> value</w:t>
      </w:r>
    </w:p>
    <w:p w14:paraId="3C57E954" w14:textId="21DAA3C4" w:rsidR="00E657E6" w:rsidRPr="00E657E6" w:rsidRDefault="00E657E6" w:rsidP="00E657E6">
      <w:pPr>
        <w:pStyle w:val="Paragraphedeliste"/>
        <w:numPr>
          <w:ilvl w:val="0"/>
          <w:numId w:val="9"/>
        </w:numPr>
        <w:rPr>
          <w:lang w:val="en-US"/>
        </w:rPr>
      </w:pPr>
      <w:r w:rsidRPr="00E657E6">
        <w:rPr>
          <w:lang w:val="en-US"/>
        </w:rPr>
        <w:t>R16 has 2.2 k</w:t>
      </w:r>
      <w:r>
        <w:t>Ω</w:t>
      </w:r>
      <w:r w:rsidRPr="00E657E6">
        <w:rPr>
          <w:lang w:val="en-US"/>
        </w:rPr>
        <w:t xml:space="preserve"> value</w:t>
      </w:r>
    </w:p>
    <w:p w14:paraId="139F0DB7" w14:textId="3CC35189" w:rsidR="00E657E6" w:rsidRPr="00E657E6" w:rsidRDefault="00E657E6" w:rsidP="00E657E6">
      <w:pPr>
        <w:pStyle w:val="Paragraphedeliste"/>
        <w:numPr>
          <w:ilvl w:val="0"/>
          <w:numId w:val="9"/>
        </w:numPr>
        <w:rPr>
          <w:lang w:val="en-US"/>
        </w:rPr>
      </w:pPr>
      <w:r w:rsidRPr="00E657E6">
        <w:rPr>
          <w:lang w:val="en-US"/>
        </w:rPr>
        <w:t xml:space="preserve">R13, R12, R11, R10, R9 have 330 </w:t>
      </w:r>
      <w:r>
        <w:t>Ω</w:t>
      </w:r>
      <w:r w:rsidRPr="00E657E6">
        <w:rPr>
          <w:lang w:val="en-US"/>
        </w:rPr>
        <w:t xml:space="preserve"> value</w:t>
      </w:r>
    </w:p>
    <w:p w14:paraId="76574F79" w14:textId="78C3F48E" w:rsidR="00E657E6" w:rsidRPr="00E657E6" w:rsidRDefault="00E657E6" w:rsidP="00E657E6">
      <w:pPr>
        <w:pStyle w:val="Paragraphedeliste"/>
        <w:numPr>
          <w:ilvl w:val="0"/>
          <w:numId w:val="9"/>
        </w:numPr>
        <w:rPr>
          <w:lang w:val="en-US"/>
        </w:rPr>
      </w:pPr>
      <w:r w:rsidRPr="00E657E6">
        <w:rPr>
          <w:lang w:val="en-US"/>
        </w:rPr>
        <w:t>R27, R26, R25, R24, R23, R15, R8, R1 have 10 k</w:t>
      </w:r>
      <w:r>
        <w:t>Ω</w:t>
      </w:r>
      <w:r w:rsidRPr="00E657E6">
        <w:rPr>
          <w:lang w:val="en-US"/>
        </w:rPr>
        <w:t xml:space="preserve"> value</w:t>
      </w:r>
    </w:p>
    <w:p w14:paraId="0E90C9B3" w14:textId="1089E280" w:rsidR="00E657E6" w:rsidRPr="00E657E6" w:rsidRDefault="00E657E6" w:rsidP="00E657E6">
      <w:pPr>
        <w:rPr>
          <w:lang w:val="en-US"/>
        </w:rPr>
      </w:pPr>
      <w:r w:rsidRPr="00E657E6">
        <w:rPr>
          <w:lang w:val="en-US"/>
        </w:rPr>
        <w:t>There are two types of capacitors: the cyli</w:t>
      </w:r>
      <w:r>
        <w:rPr>
          <w:lang w:val="en-US"/>
        </w:rPr>
        <w:t>n</w:t>
      </w:r>
      <w:r w:rsidRPr="00E657E6">
        <w:rPr>
          <w:lang w:val="en-US"/>
        </w:rPr>
        <w:t>drical one is called electrolytic and should be placed near the power plug</w:t>
      </w:r>
    </w:p>
    <w:p w14:paraId="2172A58A" w14:textId="210A9C46" w:rsidR="00E657E6" w:rsidRPr="00E657E6" w:rsidRDefault="00E657E6" w:rsidP="00E657E6">
      <w:pPr>
        <w:rPr>
          <w:lang w:val="en-US"/>
        </w:rPr>
      </w:pPr>
      <w:r w:rsidRPr="00E657E6">
        <w:rPr>
          <w:lang w:val="en-US"/>
        </w:rPr>
        <w:t xml:space="preserve">The other </w:t>
      </w:r>
      <w:r>
        <w:rPr>
          <w:lang w:val="en-US"/>
        </w:rPr>
        <w:t xml:space="preserve">ones </w:t>
      </w:r>
      <w:r w:rsidRPr="00E657E6">
        <w:rPr>
          <w:lang w:val="en-US"/>
        </w:rPr>
        <w:t>should be placed as follows: the big ones next to the expansion slots, and the small ones near the chips.</w:t>
      </w:r>
    </w:p>
    <w:p w14:paraId="46455229" w14:textId="77777777" w:rsidR="00E657E6" w:rsidRPr="00E657E6" w:rsidRDefault="00E657E6" w:rsidP="00E657E6">
      <w:pPr>
        <w:rPr>
          <w:lang w:val="en-US"/>
        </w:rPr>
      </w:pPr>
      <w:r w:rsidRPr="00E657E6">
        <w:rPr>
          <w:lang w:val="en-US"/>
        </w:rPr>
        <w:t>Place the 1.8432 MHz oscillator in the footprint that reads "SERIAL CLOCK"</w:t>
      </w:r>
    </w:p>
    <w:p w14:paraId="6C6DBD1E" w14:textId="77777777" w:rsidR="00E657E6" w:rsidRPr="00E657E6" w:rsidRDefault="00E657E6" w:rsidP="00E657E6">
      <w:pPr>
        <w:rPr>
          <w:lang w:val="en-US"/>
        </w:rPr>
      </w:pPr>
      <w:r w:rsidRPr="00E657E6">
        <w:rPr>
          <w:lang w:val="en-US"/>
        </w:rPr>
        <w:t>Place the 24 MHz oscillator in the footprint marked "MAIN CLOCK"</w:t>
      </w:r>
    </w:p>
    <w:p w14:paraId="48FD1A04" w14:textId="77777777" w:rsidR="00E657E6" w:rsidRPr="00E657E6" w:rsidRDefault="00E657E6" w:rsidP="00E657E6">
      <w:pPr>
        <w:rPr>
          <w:lang w:val="en-US"/>
        </w:rPr>
      </w:pPr>
    </w:p>
    <w:p w14:paraId="5902834A" w14:textId="30DBD782" w:rsidR="00E657E6" w:rsidRPr="00E657E6" w:rsidRDefault="00E657E6" w:rsidP="00E657E6">
      <w:pPr>
        <w:rPr>
          <w:lang w:val="en-US"/>
        </w:rPr>
      </w:pPr>
      <w:r w:rsidRPr="00E657E6">
        <w:rPr>
          <w:lang w:val="en-US"/>
        </w:rPr>
        <w:t>All other components have only one place where they can fit, so solder away. Just make sure you put the diodes and the LEDs the right way around.</w:t>
      </w:r>
    </w:p>
    <w:p w14:paraId="048572DE" w14:textId="320976EE" w:rsidR="004E555E" w:rsidRPr="00E657E6" w:rsidRDefault="00E657E6">
      <w:pPr>
        <w:pStyle w:val="Titre2"/>
        <w:rPr>
          <w:lang w:val="en-US"/>
        </w:rPr>
      </w:pPr>
      <w:r w:rsidRPr="00E657E6">
        <w:rPr>
          <w:lang w:val="en-US"/>
        </w:rPr>
        <w:t>Finishing up and testing</w:t>
      </w:r>
    </w:p>
    <w:p w14:paraId="4DBBF05A" w14:textId="5E6D2D3C" w:rsidR="00E657E6" w:rsidRPr="00E657E6" w:rsidRDefault="00E657E6" w:rsidP="00E657E6">
      <w:pPr>
        <w:rPr>
          <w:lang w:val="en-US"/>
        </w:rPr>
      </w:pPr>
      <w:r w:rsidRPr="00E657E6">
        <w:rPr>
          <w:lang w:val="en-US"/>
        </w:rPr>
        <w:t>Now that everything is soldered up, all that's left to do is to plug the chips in their respective sockets and give the board a test.</w:t>
      </w:r>
    </w:p>
    <w:p w14:paraId="3E0095AC" w14:textId="77777777" w:rsidR="00E657E6" w:rsidRPr="00E657E6" w:rsidRDefault="00E657E6" w:rsidP="00E657E6">
      <w:pPr>
        <w:rPr>
          <w:lang w:val="en-US"/>
        </w:rPr>
      </w:pPr>
    </w:p>
    <w:p w14:paraId="40BE748C" w14:textId="03E60F1B" w:rsidR="004E555E" w:rsidRDefault="00E657E6" w:rsidP="00E657E6">
      <w:pPr>
        <w:rPr>
          <w:lang w:val="en-US"/>
        </w:rPr>
      </w:pPr>
      <w:r w:rsidRPr="00E657E6">
        <w:rPr>
          <w:lang w:val="en-US"/>
        </w:rPr>
        <w:lastRenderedPageBreak/>
        <w:t>First check with a multimeter that you do not have a short between ground and VCC. Give a thorough visual inspection to the board to make sure that all solder joint</w:t>
      </w:r>
      <w:r>
        <w:rPr>
          <w:lang w:val="en-US"/>
        </w:rPr>
        <w:t>s</w:t>
      </w:r>
      <w:r w:rsidRPr="00E657E6">
        <w:rPr>
          <w:lang w:val="en-US"/>
        </w:rPr>
        <w:t xml:space="preserve"> are ok and that no bridging between pins occurs. Touch up where necessary.</w:t>
      </w:r>
    </w:p>
    <w:p w14:paraId="2BDE2F37" w14:textId="539E6439" w:rsidR="00E657E6" w:rsidRDefault="00E657E6" w:rsidP="00E657E6">
      <w:pPr>
        <w:rPr>
          <w:lang w:val="en-US"/>
        </w:rPr>
      </w:pPr>
      <w:r>
        <w:rPr>
          <w:lang w:val="en-US"/>
        </w:rPr>
        <w:t>You should now be able to connect your TTL serial to USB adapter to the pins in the bottom right of the Planck Computer. Note that only 3 pins are necessary: TX, RX and GROUND. RX on the Planck should be connected to TX on the adapter, and TX on the Planck should be connected to RX on the adapter.</w:t>
      </w:r>
    </w:p>
    <w:p w14:paraId="38AC6173" w14:textId="29B80200" w:rsidR="00E657E6" w:rsidRDefault="00E657E6" w:rsidP="00E657E6">
      <w:pPr>
        <w:rPr>
          <w:lang w:val="en-US"/>
        </w:rPr>
      </w:pPr>
      <w:r>
        <w:rPr>
          <w:lang w:val="en-US"/>
        </w:rPr>
        <w:t xml:space="preserve">If you have any issue at all, you can contact me by email at </w:t>
      </w:r>
      <w:hyperlink r:id="rId7" w:history="1">
        <w:r w:rsidRPr="00B56973">
          <w:rPr>
            <w:rStyle w:val="Lienhypertexte"/>
            <w:lang w:val="en-US"/>
          </w:rPr>
          <w:t>jfoucher@6px.eu</w:t>
        </w:r>
      </w:hyperlink>
    </w:p>
    <w:p w14:paraId="5268CE0D" w14:textId="27527A80" w:rsidR="00E657E6" w:rsidRDefault="00E657E6" w:rsidP="00E657E6">
      <w:pPr>
        <w:rPr>
          <w:lang w:val="en-US"/>
        </w:rPr>
      </w:pPr>
      <w:r>
        <w:rPr>
          <w:lang w:val="en-US"/>
        </w:rPr>
        <w:t xml:space="preserve">Enjoy your new retro-computer! </w:t>
      </w:r>
    </w:p>
    <w:p w14:paraId="35054427" w14:textId="77777777" w:rsidR="00E657E6" w:rsidRPr="00E657E6" w:rsidRDefault="00E657E6" w:rsidP="00E657E6">
      <w:pPr>
        <w:rPr>
          <w:lang w:val="en-US"/>
        </w:rPr>
      </w:pPr>
    </w:p>
    <w:sectPr w:rsidR="00E657E6" w:rsidRPr="00E657E6">
      <w:footerReference w:type="default" r:id="rId8"/>
      <w:footerReference w:type="first" r:id="rId9"/>
      <w:pgSz w:w="11907" w:h="16839" w:code="9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C0CD3" w14:textId="77777777" w:rsidR="009B5739" w:rsidRDefault="009B5739">
      <w:pPr>
        <w:spacing w:before="0" w:after="0" w:line="240" w:lineRule="auto"/>
      </w:pPr>
      <w:r>
        <w:separator/>
      </w:r>
    </w:p>
    <w:p w14:paraId="6724EEF0" w14:textId="77777777" w:rsidR="009B5739" w:rsidRDefault="009B5739"/>
  </w:endnote>
  <w:endnote w:type="continuationSeparator" w:id="0">
    <w:p w14:paraId="11BA6D36" w14:textId="77777777" w:rsidR="009B5739" w:rsidRDefault="009B5739">
      <w:pPr>
        <w:spacing w:before="0" w:after="0" w:line="240" w:lineRule="auto"/>
      </w:pPr>
      <w:r>
        <w:continuationSeparator/>
      </w:r>
    </w:p>
    <w:p w14:paraId="37FC69A3" w14:textId="77777777" w:rsidR="009B5739" w:rsidRDefault="009B5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BF1631" w14:textId="43636D44" w:rsidR="004E555E" w:rsidRDefault="00E657E6">
        <w:pPr>
          <w:pStyle w:val="Pieddepage"/>
        </w:pPr>
        <w:r>
          <w:t>https://planck6502.com/build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82404" w14:textId="2E910BE7" w:rsidR="004E555E" w:rsidRDefault="00E657E6">
    <w:pPr>
      <w:pStyle w:val="Pieddepage"/>
    </w:pPr>
    <w:r>
      <w:t>https://planck6502.com/build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D7FED6" w14:textId="77777777" w:rsidR="009B5739" w:rsidRDefault="009B5739">
      <w:pPr>
        <w:spacing w:before="0" w:after="0" w:line="240" w:lineRule="auto"/>
      </w:pPr>
      <w:r>
        <w:separator/>
      </w:r>
    </w:p>
    <w:p w14:paraId="12584ECE" w14:textId="77777777" w:rsidR="009B5739" w:rsidRDefault="009B5739"/>
  </w:footnote>
  <w:footnote w:type="continuationSeparator" w:id="0">
    <w:p w14:paraId="4021AD17" w14:textId="77777777" w:rsidR="009B5739" w:rsidRDefault="009B5739">
      <w:pPr>
        <w:spacing w:before="0" w:after="0" w:line="240" w:lineRule="auto"/>
      </w:pPr>
      <w:r>
        <w:continuationSeparator/>
      </w:r>
    </w:p>
    <w:p w14:paraId="66FA347A" w14:textId="77777777" w:rsidR="009B5739" w:rsidRDefault="009B573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21063"/>
    <w:multiLevelType w:val="hybridMultilevel"/>
    <w:tmpl w:val="BC221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3012A"/>
    <w:multiLevelType w:val="hybridMultilevel"/>
    <w:tmpl w:val="57468556"/>
    <w:lvl w:ilvl="0" w:tplc="FAE82A18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7"/>
  </w:num>
  <w:num w:numId="7">
    <w:abstractNumId w:val="2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E6"/>
    <w:rsid w:val="00063A75"/>
    <w:rsid w:val="0037048B"/>
    <w:rsid w:val="004179D1"/>
    <w:rsid w:val="004E555E"/>
    <w:rsid w:val="00970576"/>
    <w:rsid w:val="009B5739"/>
    <w:rsid w:val="00A07C85"/>
    <w:rsid w:val="00E657E6"/>
    <w:rsid w:val="00ED20C2"/>
    <w:rsid w:val="00F8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32C67D9"/>
  <w15:chartTrackingRefBased/>
  <w15:docId w15:val="{F256C528-6DF3-1D45-BC9C-F43928B1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E657E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657E6"/>
    <w:rPr>
      <w:color w:val="0072C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657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6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17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foucher@6px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nathan/Library/Containers/com.microsoft.Word/Data/Library/Application%20Support/Microsoft/Office/16.0/DTS/fr-FR%7bDBE311C3-055C-3A42-9873-B83B2B214077%7d/%7b9053D68D-C8D5-2746-AFCC-ED3F4B1D7B27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économique.dotx</Template>
  <TotalTime>8</TotalTime>
  <Pages>2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PORTIER Thomas</cp:lastModifiedBy>
  <cp:revision>1</cp:revision>
  <dcterms:created xsi:type="dcterms:W3CDTF">2021-10-25T17:25:00Z</dcterms:created>
  <dcterms:modified xsi:type="dcterms:W3CDTF">2021-10-25T17:36:00Z</dcterms:modified>
</cp:coreProperties>
</file>